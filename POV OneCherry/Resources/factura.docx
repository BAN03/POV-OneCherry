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normal5"/>
        <w:tblW w:w="5000" w:type="pct"/>
        <w:tblLook w:val="0620" w:firstRow="1" w:lastRow="0" w:firstColumn="0" w:lastColumn="0" w:noHBand="1" w:noVBand="1"/>
        <w:tblDescription w:val="Tabla de diseño"/>
      </w:tblPr>
      <w:tblGrid>
        <w:gridCol w:w="6102"/>
        <w:gridCol w:w="556"/>
        <w:gridCol w:w="3088"/>
      </w:tblGrid>
      <w:tr w:rsidR="00911063" w:rsidRPr="00C95A98" w14:paraId="472F23F8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6"/>
        </w:trPr>
        <w:tc>
          <w:tcPr>
            <w:tcW w:w="6469" w:type="dxa"/>
          </w:tcPr>
          <w:p w14:paraId="45AA4B58" w14:textId="61556EDD" w:rsidR="00C4631C" w:rsidRPr="00C95A98" w:rsidRDefault="00911063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39844BE" wp14:editId="7391FBB2">
                      <wp:extent cx="304800" cy="304800"/>
                      <wp:effectExtent l="0" t="0" r="0" b="0"/>
                      <wp:docPr id="1333332437" name="AutoShap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DAF717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11063">
              <w:drawing>
                <wp:inline distT="0" distB="0" distL="0" distR="0" wp14:anchorId="258AEEA7" wp14:editId="0BB43BEC">
                  <wp:extent cx="678815" cy="677699"/>
                  <wp:effectExtent l="0" t="0" r="6985" b="8255"/>
                  <wp:docPr id="15141102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1102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635" cy="706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B0C89BC" wp14:editId="3A31E182">
                      <wp:extent cx="304800" cy="304800"/>
                      <wp:effectExtent l="0" t="0" r="0" b="0"/>
                      <wp:docPr id="2088625816" name="Rectángulo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8BB918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81" w:type="dxa"/>
          </w:tcPr>
          <w:p w14:paraId="311952B3" w14:textId="77777777" w:rsidR="00C4631C" w:rsidRPr="00C95A98" w:rsidRDefault="00C4631C"/>
        </w:tc>
        <w:tc>
          <w:tcPr>
            <w:tcW w:w="3030" w:type="dxa"/>
          </w:tcPr>
          <w:p w14:paraId="33866DCD" w14:textId="77777777" w:rsidR="00C4631C" w:rsidRPr="00C95A98" w:rsidRDefault="00C4631C" w:rsidP="00D45686">
            <w:pPr>
              <w:pStyle w:val="Ttulo"/>
            </w:pPr>
            <w:r w:rsidRPr="00C95A98">
              <w:rPr>
                <w:lang w:bidi="es-MX"/>
              </w:rPr>
              <w:t>FACTURA</w:t>
            </w:r>
          </w:p>
        </w:tc>
      </w:tr>
      <w:tr w:rsidR="00911063" w:rsidRPr="00C95A98" w14:paraId="5F569B20" w14:textId="77777777" w:rsidTr="00DF32B2">
        <w:trPr>
          <w:trHeight w:val="468"/>
        </w:trPr>
        <w:tc>
          <w:tcPr>
            <w:tcW w:w="6469" w:type="dxa"/>
          </w:tcPr>
          <w:p w14:paraId="7683BA68" w14:textId="0498B3E1" w:rsidR="00C4631C" w:rsidRPr="00C95A98" w:rsidRDefault="006B5332" w:rsidP="00FF35D4">
            <w:pPr>
              <w:pStyle w:val="Eslogan"/>
            </w:pPr>
            <w:r>
              <w:t>One Cherry</w:t>
            </w:r>
          </w:p>
        </w:tc>
        <w:tc>
          <w:tcPr>
            <w:tcW w:w="581" w:type="dxa"/>
          </w:tcPr>
          <w:p w14:paraId="36931567" w14:textId="77777777" w:rsidR="00C4631C" w:rsidRPr="00C95A98" w:rsidRDefault="00C4631C" w:rsidP="00A2654F"/>
        </w:tc>
        <w:tc>
          <w:tcPr>
            <w:tcW w:w="3030" w:type="dxa"/>
          </w:tcPr>
          <w:p w14:paraId="40B448B8" w14:textId="10E02816" w:rsidR="00C4631C" w:rsidRPr="00C95A98" w:rsidRDefault="00C4631C" w:rsidP="006B5332">
            <w:pPr>
              <w:pStyle w:val="Textoalineadoaladerecha"/>
            </w:pPr>
          </w:p>
        </w:tc>
      </w:tr>
      <w:tr w:rsidR="00911063" w:rsidRPr="00C95A98" w14:paraId="76824F58" w14:textId="77777777" w:rsidTr="00DF32B2">
        <w:trPr>
          <w:trHeight w:val="1825"/>
        </w:trPr>
        <w:tc>
          <w:tcPr>
            <w:tcW w:w="6469" w:type="dxa"/>
          </w:tcPr>
          <w:p w14:paraId="188A0420" w14:textId="77777777" w:rsidR="00767D7F" w:rsidRPr="00C95A98" w:rsidRDefault="00767D7F"/>
        </w:tc>
        <w:tc>
          <w:tcPr>
            <w:tcW w:w="581" w:type="dxa"/>
          </w:tcPr>
          <w:p w14:paraId="01CD0FE1" w14:textId="12B0D90B" w:rsidR="00767D7F" w:rsidRPr="00C95A98" w:rsidRDefault="00767D7F"/>
        </w:tc>
        <w:tc>
          <w:tcPr>
            <w:tcW w:w="3030" w:type="dxa"/>
          </w:tcPr>
          <w:p w14:paraId="0600AFFA" w14:textId="214C99B1" w:rsidR="00767D7F" w:rsidRDefault="00AF164F" w:rsidP="000E07E3">
            <w:pPr>
              <w:pStyle w:val="Textoalineadoaladerecha"/>
              <w:rPr>
                <w:lang w:bidi="es-MX"/>
              </w:rPr>
            </w:pPr>
            <w:sdt>
              <w:sdtPr>
                <w:alias w:val="Nombre"/>
                <w:tag w:val="Nombre"/>
                <w:id w:val="7433273"/>
                <w:placeholder>
                  <w:docPart w:val="8B824480876645CEB37618044972DE63"/>
                </w:placeholder>
                <w:temporary/>
                <w:showingPlcHdr/>
                <w15:appearance w15:val="hidden"/>
              </w:sdtPr>
              <w:sdtEndPr/>
              <w:sdtContent>
                <w:r w:rsidR="00161833" w:rsidRPr="00C95A98">
                  <w:rPr>
                    <w:lang w:bidi="es-MX"/>
                  </w:rPr>
                  <w:t>Nombre</w:t>
                </w:r>
              </w:sdtContent>
            </w:sdt>
            <w:r w:rsidR="00DA77C2" w:rsidRPr="00C95A98">
              <w:rPr>
                <w:lang w:bidi="es-MX"/>
              </w:rPr>
              <w:t>:</w:t>
            </w:r>
          </w:p>
          <w:p w14:paraId="292510ED" w14:textId="578B2639" w:rsidR="000E07E3" w:rsidRPr="00C95A98" w:rsidRDefault="006B5332" w:rsidP="000E07E3">
            <w:pPr>
              <w:pStyle w:val="Textoalineadoaladerecha"/>
            </w:pPr>
            <w:r>
              <w:rPr>
                <w:lang w:bidi="es-MX"/>
              </w:rPr>
              <w:t>E</w:t>
            </w:r>
            <w:r w:rsidR="000E07E3">
              <w:rPr>
                <w:lang w:bidi="es-MX"/>
              </w:rPr>
              <w:t>mail</w:t>
            </w:r>
            <w:r w:rsidRPr="00C95A98">
              <w:rPr>
                <w:lang w:bidi="es-MX"/>
              </w:rPr>
              <w:t>:</w:t>
            </w:r>
          </w:p>
          <w:p w14:paraId="38777D24" w14:textId="79775F19" w:rsidR="000E07E3" w:rsidRPr="00C95A98" w:rsidRDefault="00AF164F" w:rsidP="006B5332">
            <w:pPr>
              <w:pStyle w:val="Textoalineadoaladerecha"/>
              <w:rPr>
                <w:lang w:bidi="es-MX"/>
              </w:rPr>
            </w:pPr>
            <w:sdt>
              <w:sdtPr>
                <w:alias w:val="Teléfono"/>
                <w:tag w:val="Teléfono"/>
                <w:id w:val="7433381"/>
                <w:placeholder>
                  <w:docPart w:val="01E51AA0585C447A874317874B944D32"/>
                </w:placeholder>
                <w:temporary/>
                <w:showingPlcHdr/>
                <w15:appearance w15:val="hidden"/>
              </w:sdtPr>
              <w:sdtEndPr/>
              <w:sdtContent>
                <w:r w:rsidR="00DE3DFA" w:rsidRPr="00C95A98">
                  <w:rPr>
                    <w:lang w:bidi="es-MX"/>
                  </w:rPr>
                  <w:t>T</w:t>
                </w:r>
                <w:r w:rsidR="00161833" w:rsidRPr="00C95A98">
                  <w:rPr>
                    <w:lang w:bidi="es-MX"/>
                  </w:rPr>
                  <w:t>eléfono</w:t>
                </w:r>
              </w:sdtContent>
            </w:sdt>
            <w:r w:rsidR="000E07E3" w:rsidRPr="00C95A98">
              <w:rPr>
                <w:lang w:bidi="es-MX"/>
              </w:rPr>
              <w:t>:</w:t>
            </w:r>
          </w:p>
          <w:p w14:paraId="38217495" w14:textId="37AAEF0D" w:rsidR="00767D7F" w:rsidRPr="00C95A98" w:rsidRDefault="00767D7F" w:rsidP="006B5332">
            <w:pPr>
              <w:pStyle w:val="Textoalineadoaladerecha"/>
              <w:jc w:val="center"/>
            </w:pPr>
          </w:p>
        </w:tc>
      </w:tr>
    </w:tbl>
    <w:tbl>
      <w:tblPr>
        <w:tblStyle w:val="Tablaconcuadrcula1clara-nfasis5"/>
        <w:tblW w:w="3737" w:type="pct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Tabla de diseño"/>
      </w:tblPr>
      <w:tblGrid>
        <w:gridCol w:w="2434"/>
        <w:gridCol w:w="2428"/>
        <w:gridCol w:w="2422"/>
      </w:tblGrid>
      <w:tr w:rsidR="001E24D0" w:rsidRPr="00C95A98" w14:paraId="163C7F45" w14:textId="77777777" w:rsidTr="001E2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434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tcMar>
              <w:top w:w="403" w:type="dxa"/>
            </w:tcMar>
          </w:tcPr>
          <w:p w14:paraId="002ACD4C" w14:textId="2F4ED239" w:rsidR="001E24D0" w:rsidRPr="00C95A98" w:rsidRDefault="001E24D0" w:rsidP="002C31B5">
            <w:pPr>
              <w:pStyle w:val="Ttulo1"/>
            </w:pPr>
            <w:r>
              <w:t>No. Cliente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tcMar>
              <w:top w:w="403" w:type="dxa"/>
            </w:tcMar>
          </w:tcPr>
          <w:p w14:paraId="05128680" w14:textId="59ED7C97" w:rsidR="001E24D0" w:rsidRPr="00C95A98" w:rsidRDefault="001E24D0" w:rsidP="002C31B5">
            <w:pPr>
              <w:pStyle w:val="Ttulo1"/>
            </w:pPr>
            <w:r>
              <w:t>No. Venta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tcMar>
              <w:top w:w="403" w:type="dxa"/>
            </w:tcMar>
          </w:tcPr>
          <w:p w14:paraId="32BE7E38" w14:textId="00E3539B" w:rsidR="001E24D0" w:rsidRPr="00C95A98" w:rsidRDefault="001E24D0" w:rsidP="002C31B5">
            <w:pPr>
              <w:pStyle w:val="Ttulo1"/>
            </w:pPr>
            <w:r>
              <w:t>Fecha</w:t>
            </w:r>
          </w:p>
        </w:tc>
      </w:tr>
      <w:tr w:rsidR="001E24D0" w:rsidRPr="00C95A98" w14:paraId="62C34D44" w14:textId="77777777" w:rsidTr="001E24D0">
        <w:trPr>
          <w:trHeight w:val="288"/>
        </w:trPr>
        <w:tc>
          <w:tcPr>
            <w:tcW w:w="24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EB24A1" w14:textId="77777777" w:rsidR="001E24D0" w:rsidRPr="00C95A98" w:rsidRDefault="001E24D0"/>
        </w:tc>
        <w:tc>
          <w:tcPr>
            <w:tcW w:w="24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E8EE8F" w14:textId="77777777" w:rsidR="001E24D0" w:rsidRPr="00C95A98" w:rsidRDefault="001E24D0"/>
        </w:tc>
        <w:tc>
          <w:tcPr>
            <w:tcW w:w="242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14B505" w14:textId="0628B32C" w:rsidR="001E24D0" w:rsidRPr="00C95A98" w:rsidRDefault="001E24D0"/>
        </w:tc>
      </w:tr>
    </w:tbl>
    <w:tbl>
      <w:tblPr>
        <w:tblStyle w:val="Tablaconcuadrculaclara"/>
        <w:tblW w:w="4948" w:type="pct"/>
        <w:tblInd w:w="-5" w:type="dxa"/>
        <w:tblLook w:val="0020" w:firstRow="1" w:lastRow="0" w:firstColumn="0" w:lastColumn="0" w:noHBand="0" w:noVBand="0"/>
        <w:tblDescription w:val="Tabla de diseño"/>
      </w:tblPr>
      <w:tblGrid>
        <w:gridCol w:w="1706"/>
        <w:gridCol w:w="3544"/>
        <w:gridCol w:w="2268"/>
        <w:gridCol w:w="2127"/>
      </w:tblGrid>
      <w:tr w:rsidR="001E24D0" w:rsidRPr="00C95A98" w14:paraId="0A97E0C2" w14:textId="4E319495" w:rsidTr="001E2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706" w:type="dxa"/>
            <w:tcMar>
              <w:top w:w="259" w:type="dxa"/>
            </w:tcMar>
          </w:tcPr>
          <w:p w14:paraId="797818D2" w14:textId="56EEC16D" w:rsidR="001E24D0" w:rsidRPr="00C95A98" w:rsidRDefault="001E24D0" w:rsidP="001D1A99">
            <w:pPr>
              <w:pStyle w:val="Ttulo1"/>
            </w:pPr>
            <w:r>
              <w:t>ID</w:t>
            </w:r>
          </w:p>
        </w:tc>
        <w:tc>
          <w:tcPr>
            <w:tcW w:w="3544" w:type="dxa"/>
            <w:tcMar>
              <w:top w:w="259" w:type="dxa"/>
            </w:tcMar>
          </w:tcPr>
          <w:p w14:paraId="0F5D1871" w14:textId="3BE665E7" w:rsidR="001E24D0" w:rsidRPr="00C95A98" w:rsidRDefault="001E24D0" w:rsidP="001D1A99">
            <w:pPr>
              <w:pStyle w:val="Ttulo1"/>
            </w:pPr>
            <w:r>
              <w:t>Producto</w:t>
            </w:r>
          </w:p>
        </w:tc>
        <w:tc>
          <w:tcPr>
            <w:tcW w:w="2268" w:type="dxa"/>
            <w:tcMar>
              <w:top w:w="259" w:type="dxa"/>
            </w:tcMar>
          </w:tcPr>
          <w:p w14:paraId="017F6D1D" w14:textId="795D48E0" w:rsidR="001E24D0" w:rsidRPr="00C95A98" w:rsidRDefault="001E24D0" w:rsidP="001D1A99">
            <w:pPr>
              <w:pStyle w:val="Ttulo1"/>
            </w:pPr>
            <w:r>
              <w:t>Cantidad</w:t>
            </w:r>
          </w:p>
        </w:tc>
        <w:tc>
          <w:tcPr>
            <w:tcW w:w="2127" w:type="dxa"/>
            <w:tcMar>
              <w:top w:w="259" w:type="dxa"/>
            </w:tcMar>
          </w:tcPr>
          <w:p w14:paraId="10899EA5" w14:textId="63241066" w:rsidR="001E24D0" w:rsidRPr="00C95A98" w:rsidRDefault="001E24D0" w:rsidP="001D1A99">
            <w:pPr>
              <w:pStyle w:val="Ttulo1"/>
            </w:pPr>
            <w:r>
              <w:t>Precio unitario</w:t>
            </w:r>
          </w:p>
        </w:tc>
      </w:tr>
      <w:tr w:rsidR="001E24D0" w:rsidRPr="00C95A98" w14:paraId="7EDC8A62" w14:textId="1CC9D265" w:rsidTr="001E24D0">
        <w:trPr>
          <w:trHeight w:val="288"/>
        </w:trPr>
        <w:tc>
          <w:tcPr>
            <w:tcW w:w="1706" w:type="dxa"/>
          </w:tcPr>
          <w:p w14:paraId="7F963605" w14:textId="77777777" w:rsidR="001E24D0" w:rsidRPr="00C95A98" w:rsidRDefault="001E24D0"/>
        </w:tc>
        <w:tc>
          <w:tcPr>
            <w:tcW w:w="3544" w:type="dxa"/>
          </w:tcPr>
          <w:p w14:paraId="40A36793" w14:textId="77777777" w:rsidR="001E24D0" w:rsidRPr="00C95A98" w:rsidRDefault="001E24D0"/>
        </w:tc>
        <w:tc>
          <w:tcPr>
            <w:tcW w:w="2268" w:type="dxa"/>
            <w:tcMar>
              <w:left w:w="216" w:type="dxa"/>
              <w:right w:w="216" w:type="dxa"/>
            </w:tcMar>
          </w:tcPr>
          <w:p w14:paraId="57C9371C" w14:textId="77777777" w:rsidR="001E24D0" w:rsidRPr="00C95A98" w:rsidRDefault="001E24D0">
            <w:pPr>
              <w:pStyle w:val="Textoalineadoaladerecha"/>
            </w:pPr>
          </w:p>
        </w:tc>
        <w:tc>
          <w:tcPr>
            <w:tcW w:w="2127" w:type="dxa"/>
            <w:tcMar>
              <w:left w:w="216" w:type="dxa"/>
              <w:right w:w="216" w:type="dxa"/>
            </w:tcMar>
          </w:tcPr>
          <w:p w14:paraId="5D541CAA" w14:textId="77777777" w:rsidR="001E24D0" w:rsidRPr="00C95A98" w:rsidRDefault="001E24D0">
            <w:pPr>
              <w:pStyle w:val="Textoalineadoaladerecha"/>
            </w:pPr>
          </w:p>
        </w:tc>
      </w:tr>
      <w:tr w:rsidR="001E24D0" w:rsidRPr="00C95A98" w14:paraId="7E97FE57" w14:textId="60C6E885" w:rsidTr="001E24D0">
        <w:trPr>
          <w:trHeight w:val="288"/>
        </w:trPr>
        <w:tc>
          <w:tcPr>
            <w:tcW w:w="1706" w:type="dxa"/>
          </w:tcPr>
          <w:p w14:paraId="6DB5CFA1" w14:textId="77777777" w:rsidR="001E24D0" w:rsidRPr="00C95A98" w:rsidRDefault="001E24D0"/>
        </w:tc>
        <w:tc>
          <w:tcPr>
            <w:tcW w:w="3544" w:type="dxa"/>
          </w:tcPr>
          <w:p w14:paraId="72EB4168" w14:textId="77777777" w:rsidR="001E24D0" w:rsidRPr="00C95A98" w:rsidRDefault="001E24D0"/>
        </w:tc>
        <w:tc>
          <w:tcPr>
            <w:tcW w:w="2268" w:type="dxa"/>
            <w:tcMar>
              <w:left w:w="216" w:type="dxa"/>
              <w:right w:w="216" w:type="dxa"/>
            </w:tcMar>
          </w:tcPr>
          <w:p w14:paraId="46391E9A" w14:textId="77777777" w:rsidR="001E24D0" w:rsidRPr="00C95A98" w:rsidRDefault="001E24D0">
            <w:pPr>
              <w:pStyle w:val="Textoalineadoaladerecha"/>
            </w:pPr>
          </w:p>
        </w:tc>
        <w:tc>
          <w:tcPr>
            <w:tcW w:w="2127" w:type="dxa"/>
            <w:tcMar>
              <w:left w:w="216" w:type="dxa"/>
              <w:right w:w="216" w:type="dxa"/>
            </w:tcMar>
          </w:tcPr>
          <w:p w14:paraId="1857E279" w14:textId="77777777" w:rsidR="001E24D0" w:rsidRPr="00C95A98" w:rsidRDefault="001E24D0">
            <w:pPr>
              <w:pStyle w:val="Textoalineadoaladerecha"/>
            </w:pPr>
          </w:p>
        </w:tc>
      </w:tr>
      <w:tr w:rsidR="001E24D0" w:rsidRPr="00C95A98" w14:paraId="5B167559" w14:textId="45724E6A" w:rsidTr="001E24D0">
        <w:trPr>
          <w:trHeight w:val="288"/>
        </w:trPr>
        <w:tc>
          <w:tcPr>
            <w:tcW w:w="1706" w:type="dxa"/>
          </w:tcPr>
          <w:p w14:paraId="28054D43" w14:textId="77777777" w:rsidR="001E24D0" w:rsidRPr="00C95A98" w:rsidRDefault="001E24D0"/>
        </w:tc>
        <w:tc>
          <w:tcPr>
            <w:tcW w:w="3544" w:type="dxa"/>
          </w:tcPr>
          <w:p w14:paraId="6E71CE57" w14:textId="77777777" w:rsidR="001E24D0" w:rsidRPr="00C95A98" w:rsidRDefault="001E24D0"/>
        </w:tc>
        <w:tc>
          <w:tcPr>
            <w:tcW w:w="2268" w:type="dxa"/>
            <w:tcMar>
              <w:left w:w="216" w:type="dxa"/>
              <w:right w:w="216" w:type="dxa"/>
            </w:tcMar>
          </w:tcPr>
          <w:p w14:paraId="1F05D8FE" w14:textId="77777777" w:rsidR="001E24D0" w:rsidRPr="00C95A98" w:rsidRDefault="001E24D0">
            <w:pPr>
              <w:pStyle w:val="Textoalineadoaladerecha"/>
            </w:pPr>
          </w:p>
        </w:tc>
        <w:tc>
          <w:tcPr>
            <w:tcW w:w="2127" w:type="dxa"/>
            <w:tcMar>
              <w:left w:w="216" w:type="dxa"/>
              <w:right w:w="216" w:type="dxa"/>
            </w:tcMar>
          </w:tcPr>
          <w:p w14:paraId="3E6245A4" w14:textId="77777777" w:rsidR="001E24D0" w:rsidRPr="00C95A98" w:rsidRDefault="001E24D0">
            <w:pPr>
              <w:pStyle w:val="Textoalineadoaladerecha"/>
            </w:pPr>
          </w:p>
        </w:tc>
      </w:tr>
      <w:tr w:rsidR="001E24D0" w:rsidRPr="00C95A98" w14:paraId="1569F263" w14:textId="52A86A72" w:rsidTr="001E24D0">
        <w:trPr>
          <w:trHeight w:val="288"/>
        </w:trPr>
        <w:tc>
          <w:tcPr>
            <w:tcW w:w="1706" w:type="dxa"/>
          </w:tcPr>
          <w:p w14:paraId="07A0D032" w14:textId="77777777" w:rsidR="001E24D0" w:rsidRPr="00C95A98" w:rsidRDefault="001E24D0"/>
        </w:tc>
        <w:tc>
          <w:tcPr>
            <w:tcW w:w="3544" w:type="dxa"/>
          </w:tcPr>
          <w:p w14:paraId="3F5FC11E" w14:textId="77777777" w:rsidR="001E24D0" w:rsidRPr="00C95A98" w:rsidRDefault="001E24D0"/>
        </w:tc>
        <w:tc>
          <w:tcPr>
            <w:tcW w:w="2268" w:type="dxa"/>
            <w:tcMar>
              <w:left w:w="216" w:type="dxa"/>
              <w:right w:w="216" w:type="dxa"/>
            </w:tcMar>
          </w:tcPr>
          <w:p w14:paraId="57806327" w14:textId="77777777" w:rsidR="001E24D0" w:rsidRPr="00C95A98" w:rsidRDefault="001E24D0">
            <w:pPr>
              <w:pStyle w:val="Textoalineadoaladerecha"/>
            </w:pPr>
          </w:p>
        </w:tc>
        <w:tc>
          <w:tcPr>
            <w:tcW w:w="2127" w:type="dxa"/>
            <w:tcMar>
              <w:left w:w="216" w:type="dxa"/>
              <w:right w:w="216" w:type="dxa"/>
            </w:tcMar>
          </w:tcPr>
          <w:p w14:paraId="7368C567" w14:textId="77777777" w:rsidR="001E24D0" w:rsidRPr="00C95A98" w:rsidRDefault="001E24D0">
            <w:pPr>
              <w:pStyle w:val="Textoalineadoaladerecha"/>
            </w:pPr>
          </w:p>
        </w:tc>
      </w:tr>
      <w:tr w:rsidR="001E24D0" w:rsidRPr="00C95A98" w14:paraId="1EC07B5A" w14:textId="3A99E904" w:rsidTr="001E24D0">
        <w:trPr>
          <w:trHeight w:val="288"/>
        </w:trPr>
        <w:tc>
          <w:tcPr>
            <w:tcW w:w="1706" w:type="dxa"/>
          </w:tcPr>
          <w:p w14:paraId="1C847E15" w14:textId="77777777" w:rsidR="001E24D0" w:rsidRPr="00C95A98" w:rsidRDefault="001E24D0"/>
        </w:tc>
        <w:tc>
          <w:tcPr>
            <w:tcW w:w="3544" w:type="dxa"/>
          </w:tcPr>
          <w:p w14:paraId="21E5B55C" w14:textId="77777777" w:rsidR="001E24D0" w:rsidRPr="00C95A98" w:rsidRDefault="001E24D0"/>
        </w:tc>
        <w:tc>
          <w:tcPr>
            <w:tcW w:w="2268" w:type="dxa"/>
            <w:tcMar>
              <w:left w:w="216" w:type="dxa"/>
              <w:right w:w="216" w:type="dxa"/>
            </w:tcMar>
          </w:tcPr>
          <w:p w14:paraId="046B5A13" w14:textId="77777777" w:rsidR="001E24D0" w:rsidRPr="00C95A98" w:rsidRDefault="001E24D0">
            <w:pPr>
              <w:pStyle w:val="Textoalineadoaladerecha"/>
            </w:pPr>
          </w:p>
        </w:tc>
        <w:tc>
          <w:tcPr>
            <w:tcW w:w="2127" w:type="dxa"/>
            <w:tcMar>
              <w:left w:w="216" w:type="dxa"/>
              <w:right w:w="216" w:type="dxa"/>
            </w:tcMar>
          </w:tcPr>
          <w:p w14:paraId="256B419A" w14:textId="77777777" w:rsidR="001E24D0" w:rsidRPr="00C95A98" w:rsidRDefault="001E24D0">
            <w:pPr>
              <w:pStyle w:val="Textoalineadoaladerecha"/>
            </w:pPr>
          </w:p>
        </w:tc>
      </w:tr>
      <w:tr w:rsidR="001E24D0" w:rsidRPr="00C95A98" w14:paraId="56DC365C" w14:textId="68CFE814" w:rsidTr="001E24D0">
        <w:trPr>
          <w:trHeight w:val="288"/>
        </w:trPr>
        <w:tc>
          <w:tcPr>
            <w:tcW w:w="1706" w:type="dxa"/>
          </w:tcPr>
          <w:p w14:paraId="5948ED55" w14:textId="77777777" w:rsidR="001E24D0" w:rsidRPr="00C95A98" w:rsidRDefault="001E24D0"/>
        </w:tc>
        <w:tc>
          <w:tcPr>
            <w:tcW w:w="3544" w:type="dxa"/>
          </w:tcPr>
          <w:p w14:paraId="5DC5B436" w14:textId="77777777" w:rsidR="001E24D0" w:rsidRPr="00C95A98" w:rsidRDefault="001E24D0"/>
        </w:tc>
        <w:tc>
          <w:tcPr>
            <w:tcW w:w="2268" w:type="dxa"/>
            <w:tcMar>
              <w:left w:w="216" w:type="dxa"/>
              <w:right w:w="216" w:type="dxa"/>
            </w:tcMar>
          </w:tcPr>
          <w:p w14:paraId="049F6FC3" w14:textId="77777777" w:rsidR="001E24D0" w:rsidRPr="00C95A98" w:rsidRDefault="001E24D0">
            <w:pPr>
              <w:pStyle w:val="Textoalineadoaladerecha"/>
            </w:pPr>
          </w:p>
        </w:tc>
        <w:tc>
          <w:tcPr>
            <w:tcW w:w="2127" w:type="dxa"/>
            <w:tcMar>
              <w:left w:w="216" w:type="dxa"/>
              <w:right w:w="216" w:type="dxa"/>
            </w:tcMar>
          </w:tcPr>
          <w:p w14:paraId="738F2DC8" w14:textId="77777777" w:rsidR="001E24D0" w:rsidRPr="00C95A98" w:rsidRDefault="001E24D0">
            <w:pPr>
              <w:pStyle w:val="Textoalineadoaladerecha"/>
            </w:pPr>
          </w:p>
        </w:tc>
      </w:tr>
      <w:tr w:rsidR="001E24D0" w:rsidRPr="00C95A98" w14:paraId="486242E2" w14:textId="310B7B3E" w:rsidTr="001E24D0">
        <w:trPr>
          <w:trHeight w:val="288"/>
        </w:trPr>
        <w:tc>
          <w:tcPr>
            <w:tcW w:w="1706" w:type="dxa"/>
          </w:tcPr>
          <w:p w14:paraId="591E460E" w14:textId="77777777" w:rsidR="001E24D0" w:rsidRPr="00C95A98" w:rsidRDefault="001E24D0"/>
        </w:tc>
        <w:tc>
          <w:tcPr>
            <w:tcW w:w="3544" w:type="dxa"/>
          </w:tcPr>
          <w:p w14:paraId="797270BB" w14:textId="77777777" w:rsidR="001E24D0" w:rsidRPr="00C95A98" w:rsidRDefault="001E24D0"/>
        </w:tc>
        <w:tc>
          <w:tcPr>
            <w:tcW w:w="2268" w:type="dxa"/>
            <w:tcMar>
              <w:left w:w="216" w:type="dxa"/>
              <w:right w:w="216" w:type="dxa"/>
            </w:tcMar>
          </w:tcPr>
          <w:p w14:paraId="365BBA7C" w14:textId="77777777" w:rsidR="001E24D0" w:rsidRPr="00C95A98" w:rsidRDefault="001E24D0">
            <w:pPr>
              <w:pStyle w:val="Textoalineadoaladerecha"/>
            </w:pPr>
          </w:p>
        </w:tc>
        <w:tc>
          <w:tcPr>
            <w:tcW w:w="2127" w:type="dxa"/>
            <w:tcMar>
              <w:left w:w="216" w:type="dxa"/>
              <w:right w:w="216" w:type="dxa"/>
            </w:tcMar>
          </w:tcPr>
          <w:p w14:paraId="780DE6F5" w14:textId="77777777" w:rsidR="001E24D0" w:rsidRPr="00C95A98" w:rsidRDefault="001E24D0">
            <w:pPr>
              <w:pStyle w:val="Textoalineadoaladerecha"/>
            </w:pPr>
          </w:p>
        </w:tc>
      </w:tr>
      <w:tr w:rsidR="001E24D0" w:rsidRPr="00C95A98" w14:paraId="2259ACC1" w14:textId="79342C47" w:rsidTr="001E24D0">
        <w:trPr>
          <w:trHeight w:val="288"/>
        </w:trPr>
        <w:tc>
          <w:tcPr>
            <w:tcW w:w="1706" w:type="dxa"/>
          </w:tcPr>
          <w:p w14:paraId="7CACB7EE" w14:textId="77777777" w:rsidR="001E24D0" w:rsidRPr="00C95A98" w:rsidRDefault="001E24D0"/>
        </w:tc>
        <w:tc>
          <w:tcPr>
            <w:tcW w:w="3544" w:type="dxa"/>
          </w:tcPr>
          <w:p w14:paraId="091931E1" w14:textId="77777777" w:rsidR="001E24D0" w:rsidRPr="00C95A98" w:rsidRDefault="001E24D0"/>
        </w:tc>
        <w:tc>
          <w:tcPr>
            <w:tcW w:w="2268" w:type="dxa"/>
            <w:tcMar>
              <w:left w:w="216" w:type="dxa"/>
              <w:right w:w="216" w:type="dxa"/>
            </w:tcMar>
          </w:tcPr>
          <w:p w14:paraId="269B4780" w14:textId="77777777" w:rsidR="001E24D0" w:rsidRPr="00C95A98" w:rsidRDefault="001E24D0">
            <w:pPr>
              <w:pStyle w:val="Textoalineadoaladerecha"/>
            </w:pPr>
          </w:p>
        </w:tc>
        <w:tc>
          <w:tcPr>
            <w:tcW w:w="2127" w:type="dxa"/>
            <w:tcMar>
              <w:left w:w="216" w:type="dxa"/>
              <w:right w:w="216" w:type="dxa"/>
            </w:tcMar>
          </w:tcPr>
          <w:p w14:paraId="2E12CD45" w14:textId="77777777" w:rsidR="001E24D0" w:rsidRPr="00C95A98" w:rsidRDefault="001E24D0">
            <w:pPr>
              <w:pStyle w:val="Textoalineadoaladerecha"/>
            </w:pPr>
          </w:p>
        </w:tc>
      </w:tr>
      <w:tr w:rsidR="001E24D0" w:rsidRPr="00C95A98" w14:paraId="26028F4F" w14:textId="75F53C3F" w:rsidTr="001E24D0">
        <w:trPr>
          <w:trHeight w:val="288"/>
        </w:trPr>
        <w:tc>
          <w:tcPr>
            <w:tcW w:w="1706" w:type="dxa"/>
          </w:tcPr>
          <w:p w14:paraId="65453609" w14:textId="77777777" w:rsidR="001E24D0" w:rsidRPr="00C95A98" w:rsidRDefault="001E24D0"/>
        </w:tc>
        <w:tc>
          <w:tcPr>
            <w:tcW w:w="3544" w:type="dxa"/>
          </w:tcPr>
          <w:p w14:paraId="2B36F3E0" w14:textId="77777777" w:rsidR="001E24D0" w:rsidRPr="00C95A98" w:rsidRDefault="001E24D0"/>
        </w:tc>
        <w:tc>
          <w:tcPr>
            <w:tcW w:w="2268" w:type="dxa"/>
            <w:tcMar>
              <w:left w:w="216" w:type="dxa"/>
              <w:right w:w="216" w:type="dxa"/>
            </w:tcMar>
          </w:tcPr>
          <w:p w14:paraId="7636B4D5" w14:textId="77777777" w:rsidR="001E24D0" w:rsidRPr="00C95A98" w:rsidRDefault="001E24D0">
            <w:pPr>
              <w:pStyle w:val="Textoalineadoaladerecha"/>
            </w:pPr>
          </w:p>
        </w:tc>
        <w:tc>
          <w:tcPr>
            <w:tcW w:w="2127" w:type="dxa"/>
            <w:tcMar>
              <w:left w:w="216" w:type="dxa"/>
              <w:right w:w="216" w:type="dxa"/>
            </w:tcMar>
          </w:tcPr>
          <w:p w14:paraId="2BC45521" w14:textId="77777777" w:rsidR="001E24D0" w:rsidRPr="00C95A98" w:rsidRDefault="001E24D0">
            <w:pPr>
              <w:pStyle w:val="Textoalineadoaladerecha"/>
            </w:pPr>
          </w:p>
        </w:tc>
      </w:tr>
      <w:tr w:rsidR="001E24D0" w:rsidRPr="00C95A98" w14:paraId="6376AC35" w14:textId="362E892B" w:rsidTr="001E24D0">
        <w:trPr>
          <w:trHeight w:val="288"/>
        </w:trPr>
        <w:tc>
          <w:tcPr>
            <w:tcW w:w="1706" w:type="dxa"/>
          </w:tcPr>
          <w:p w14:paraId="4B4085A4" w14:textId="77777777" w:rsidR="001E24D0" w:rsidRPr="00C95A98" w:rsidRDefault="001E24D0"/>
        </w:tc>
        <w:tc>
          <w:tcPr>
            <w:tcW w:w="3544" w:type="dxa"/>
          </w:tcPr>
          <w:p w14:paraId="0553CA69" w14:textId="77777777" w:rsidR="001E24D0" w:rsidRPr="00C95A98" w:rsidRDefault="001E24D0"/>
        </w:tc>
        <w:tc>
          <w:tcPr>
            <w:tcW w:w="2268" w:type="dxa"/>
            <w:tcMar>
              <w:left w:w="216" w:type="dxa"/>
              <w:right w:w="216" w:type="dxa"/>
            </w:tcMar>
          </w:tcPr>
          <w:p w14:paraId="7A88CBD9" w14:textId="77777777" w:rsidR="001E24D0" w:rsidRPr="00C95A98" w:rsidRDefault="001E24D0">
            <w:pPr>
              <w:pStyle w:val="Textoalineadoaladerecha"/>
            </w:pPr>
          </w:p>
        </w:tc>
        <w:tc>
          <w:tcPr>
            <w:tcW w:w="2127" w:type="dxa"/>
            <w:tcMar>
              <w:left w:w="216" w:type="dxa"/>
              <w:right w:w="216" w:type="dxa"/>
            </w:tcMar>
          </w:tcPr>
          <w:p w14:paraId="6D013C64" w14:textId="77777777" w:rsidR="001E24D0" w:rsidRPr="00C95A98" w:rsidRDefault="001E24D0">
            <w:pPr>
              <w:pStyle w:val="Textoalineadoaladerecha"/>
            </w:pPr>
          </w:p>
        </w:tc>
      </w:tr>
      <w:tr w:rsidR="001E24D0" w:rsidRPr="00C95A98" w14:paraId="21A987A6" w14:textId="6B10EF1D" w:rsidTr="001E24D0">
        <w:trPr>
          <w:trHeight w:val="288"/>
        </w:trPr>
        <w:tc>
          <w:tcPr>
            <w:tcW w:w="1706" w:type="dxa"/>
          </w:tcPr>
          <w:p w14:paraId="5AB94C09" w14:textId="77777777" w:rsidR="001E24D0" w:rsidRPr="00C95A98" w:rsidRDefault="001E24D0"/>
        </w:tc>
        <w:tc>
          <w:tcPr>
            <w:tcW w:w="3544" w:type="dxa"/>
          </w:tcPr>
          <w:p w14:paraId="11A6ECDC" w14:textId="77777777" w:rsidR="001E24D0" w:rsidRPr="00C95A98" w:rsidRDefault="001E24D0"/>
        </w:tc>
        <w:tc>
          <w:tcPr>
            <w:tcW w:w="2268" w:type="dxa"/>
            <w:tcMar>
              <w:left w:w="216" w:type="dxa"/>
              <w:right w:w="216" w:type="dxa"/>
            </w:tcMar>
          </w:tcPr>
          <w:p w14:paraId="4BD96380" w14:textId="77777777" w:rsidR="001E24D0" w:rsidRPr="00C95A98" w:rsidRDefault="001E24D0">
            <w:pPr>
              <w:pStyle w:val="Textoalineadoaladerecha"/>
            </w:pPr>
          </w:p>
        </w:tc>
        <w:tc>
          <w:tcPr>
            <w:tcW w:w="2127" w:type="dxa"/>
            <w:tcMar>
              <w:left w:w="216" w:type="dxa"/>
              <w:right w:w="216" w:type="dxa"/>
            </w:tcMar>
          </w:tcPr>
          <w:p w14:paraId="6DCB0C73" w14:textId="77777777" w:rsidR="001E24D0" w:rsidRPr="00C95A98" w:rsidRDefault="001E24D0">
            <w:pPr>
              <w:pStyle w:val="Textoalineadoaladerecha"/>
            </w:pPr>
          </w:p>
        </w:tc>
      </w:tr>
      <w:tr w:rsidR="001E24D0" w:rsidRPr="00C95A98" w14:paraId="7A1FDA23" w14:textId="64283022" w:rsidTr="001E24D0">
        <w:trPr>
          <w:trHeight w:val="288"/>
        </w:trPr>
        <w:tc>
          <w:tcPr>
            <w:tcW w:w="1706" w:type="dxa"/>
            <w:tcBorders>
              <w:bottom w:val="single" w:sz="4" w:space="0" w:color="BFBFBF" w:themeColor="background1" w:themeShade="BF"/>
            </w:tcBorders>
          </w:tcPr>
          <w:p w14:paraId="7FC5A61F" w14:textId="77777777" w:rsidR="001E24D0" w:rsidRPr="00C95A98" w:rsidRDefault="001E24D0"/>
        </w:tc>
        <w:tc>
          <w:tcPr>
            <w:tcW w:w="3544" w:type="dxa"/>
            <w:tcBorders>
              <w:bottom w:val="single" w:sz="4" w:space="0" w:color="BFBFBF" w:themeColor="background1" w:themeShade="BF"/>
            </w:tcBorders>
          </w:tcPr>
          <w:p w14:paraId="5C82E3A7" w14:textId="77777777" w:rsidR="001E24D0" w:rsidRPr="00C95A98" w:rsidRDefault="001E24D0"/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  <w:tcMar>
              <w:left w:w="216" w:type="dxa"/>
              <w:right w:w="216" w:type="dxa"/>
            </w:tcMar>
          </w:tcPr>
          <w:p w14:paraId="24646931" w14:textId="77777777" w:rsidR="001E24D0" w:rsidRPr="00C95A98" w:rsidRDefault="001E24D0">
            <w:pPr>
              <w:pStyle w:val="Textoalineadoaladerecha"/>
            </w:pPr>
          </w:p>
        </w:tc>
        <w:tc>
          <w:tcPr>
            <w:tcW w:w="2127" w:type="dxa"/>
            <w:tcMar>
              <w:left w:w="216" w:type="dxa"/>
              <w:right w:w="216" w:type="dxa"/>
            </w:tcMar>
          </w:tcPr>
          <w:p w14:paraId="3B244961" w14:textId="77777777" w:rsidR="001E24D0" w:rsidRPr="00C95A98" w:rsidRDefault="001E24D0">
            <w:pPr>
              <w:pStyle w:val="Textoalineadoaladerecha"/>
            </w:pPr>
          </w:p>
        </w:tc>
      </w:tr>
      <w:tr w:rsidR="001E24D0" w:rsidRPr="00C95A98" w14:paraId="129FE300" w14:textId="3D17BA38" w:rsidTr="001E24D0">
        <w:trPr>
          <w:trHeight w:val="288"/>
        </w:trPr>
        <w:tc>
          <w:tcPr>
            <w:tcW w:w="1706" w:type="dxa"/>
            <w:tcBorders>
              <w:left w:val="nil"/>
              <w:bottom w:val="nil"/>
              <w:right w:val="nil"/>
            </w:tcBorders>
          </w:tcPr>
          <w:p w14:paraId="330070FE" w14:textId="77777777" w:rsidR="001E24D0" w:rsidRPr="00C95A98" w:rsidRDefault="001E24D0"/>
        </w:tc>
        <w:tc>
          <w:tcPr>
            <w:tcW w:w="3544" w:type="dxa"/>
            <w:tcBorders>
              <w:left w:val="nil"/>
              <w:bottom w:val="nil"/>
              <w:right w:val="nil"/>
            </w:tcBorders>
          </w:tcPr>
          <w:p w14:paraId="32FB98EA" w14:textId="77777777" w:rsidR="001E24D0" w:rsidRPr="00C95A98" w:rsidRDefault="001E24D0"/>
        </w:tc>
        <w:sdt>
          <w:sdtPr>
            <w:id w:val="794338292"/>
            <w:placeholder>
              <w:docPart w:val="C3AEBF87716B47599D81C95E30CE0E81"/>
            </w:placeholder>
            <w:temporary/>
            <w:showingPlcHdr/>
            <w15:appearance w15:val="hidden"/>
          </w:sdtPr>
          <w:sdtContent>
            <w:tc>
              <w:tcPr>
                <w:tcW w:w="2268" w:type="dxa"/>
                <w:tcBorders>
                  <w:left w:val="nil"/>
                  <w:bottom w:val="nil"/>
                </w:tcBorders>
              </w:tcPr>
              <w:p w14:paraId="79261E46" w14:textId="77777777" w:rsidR="001E24D0" w:rsidRPr="00C95A98" w:rsidRDefault="001E24D0" w:rsidP="002C31B5">
                <w:pPr>
                  <w:pStyle w:val="Ttulo1"/>
                </w:pPr>
                <w:r w:rsidRPr="00C95A98">
                  <w:rPr>
                    <w:lang w:bidi="es-MX"/>
                  </w:rPr>
                  <w:t>Subtotal</w:t>
                </w:r>
              </w:p>
            </w:tc>
          </w:sdtContent>
        </w:sdt>
        <w:tc>
          <w:tcPr>
            <w:tcW w:w="2127" w:type="dxa"/>
            <w:tcMar>
              <w:left w:w="216" w:type="dxa"/>
              <w:right w:w="216" w:type="dxa"/>
            </w:tcMar>
          </w:tcPr>
          <w:p w14:paraId="46645865" w14:textId="77777777" w:rsidR="001E24D0" w:rsidRPr="00C95A98" w:rsidRDefault="001E24D0">
            <w:pPr>
              <w:pStyle w:val="Textoalineadoaladerecha"/>
            </w:pPr>
          </w:p>
        </w:tc>
      </w:tr>
      <w:tr w:rsidR="001E24D0" w:rsidRPr="00C95A98" w14:paraId="21FC0ECE" w14:textId="595A3F1C" w:rsidTr="001E24D0">
        <w:trPr>
          <w:trHeight w:val="288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14:paraId="1AD43558" w14:textId="77777777" w:rsidR="001E24D0" w:rsidRPr="00C95A98" w:rsidRDefault="001E24D0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A0F293D" w14:textId="77777777" w:rsidR="001E24D0" w:rsidRPr="00C95A98" w:rsidRDefault="001E24D0"/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2ADF2D0" w14:textId="03E67C56" w:rsidR="001E24D0" w:rsidRPr="00C95A98" w:rsidRDefault="009F3DDC" w:rsidP="002C31B5">
            <w:pPr>
              <w:pStyle w:val="Ttulo1"/>
            </w:pPr>
            <w:r>
              <w:t>Descuento</w:t>
            </w:r>
          </w:p>
        </w:tc>
        <w:tc>
          <w:tcPr>
            <w:tcW w:w="2127" w:type="dxa"/>
            <w:tcMar>
              <w:left w:w="216" w:type="dxa"/>
              <w:right w:w="216" w:type="dxa"/>
            </w:tcMar>
          </w:tcPr>
          <w:p w14:paraId="3648CD63" w14:textId="77777777" w:rsidR="001E24D0" w:rsidRPr="00C95A98" w:rsidRDefault="001E24D0">
            <w:pPr>
              <w:pStyle w:val="Textoalineadoaladerecha"/>
            </w:pPr>
          </w:p>
        </w:tc>
      </w:tr>
      <w:tr w:rsidR="001E24D0" w:rsidRPr="00C95A98" w14:paraId="692C532E" w14:textId="42C987BA" w:rsidTr="001E24D0">
        <w:trPr>
          <w:trHeight w:val="288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14:paraId="5DD0C562" w14:textId="77777777" w:rsidR="001E24D0" w:rsidRPr="00C95A98" w:rsidRDefault="001E24D0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31248F" w14:textId="77777777" w:rsidR="001E24D0" w:rsidRPr="00C95A98" w:rsidRDefault="001E24D0"/>
        </w:tc>
        <w:sdt>
          <w:sdtPr>
            <w:id w:val="-2007200982"/>
            <w:placeholder>
              <w:docPart w:val="A61C18B5D9724207BE989CA04C754D9E"/>
            </w:placeholder>
            <w:temporary/>
            <w:showingPlcHdr/>
            <w15:appearance w15:val="hidden"/>
          </w:sdtPr>
          <w:sdtContent>
            <w:tc>
              <w:tcPr>
                <w:tcW w:w="2268" w:type="dxa"/>
                <w:tcBorders>
                  <w:top w:val="nil"/>
                  <w:left w:val="nil"/>
                  <w:bottom w:val="nil"/>
                </w:tcBorders>
              </w:tcPr>
              <w:p w14:paraId="51544143" w14:textId="77777777" w:rsidR="001E24D0" w:rsidRPr="00C95A98" w:rsidRDefault="001E24D0" w:rsidP="002C31B5">
                <w:pPr>
                  <w:pStyle w:val="Ttulo1"/>
                </w:pPr>
                <w:r w:rsidRPr="00C95A98">
                  <w:rPr>
                    <w:lang w:bidi="es-MX"/>
                  </w:rPr>
                  <w:t>Total</w:t>
                </w:r>
              </w:p>
            </w:tc>
          </w:sdtContent>
        </w:sdt>
        <w:tc>
          <w:tcPr>
            <w:tcW w:w="2127" w:type="dxa"/>
            <w:tcMar>
              <w:left w:w="216" w:type="dxa"/>
              <w:right w:w="216" w:type="dxa"/>
            </w:tcMar>
          </w:tcPr>
          <w:p w14:paraId="285893D6" w14:textId="77777777" w:rsidR="001E24D0" w:rsidRPr="00C95A98" w:rsidRDefault="001E24D0">
            <w:pPr>
              <w:pStyle w:val="Textoalineadoaladerecha"/>
            </w:pPr>
          </w:p>
        </w:tc>
      </w:tr>
    </w:tbl>
    <w:p w14:paraId="2BC0C222" w14:textId="244EDABE" w:rsidR="00767D7F" w:rsidRPr="00C95A98" w:rsidRDefault="006B5332" w:rsidP="004A2848">
      <w:pPr>
        <w:pStyle w:val="Informacindecontacto"/>
      </w:pPr>
      <w:r>
        <w:rPr>
          <w:lang w:bidi="es-MX"/>
        </w:rPr>
        <w:t>Gracias por tu preferencia</w:t>
      </w:r>
    </w:p>
    <w:sectPr w:rsidR="00767D7F" w:rsidRPr="00C95A98" w:rsidSect="001F3B92">
      <w:footerReference w:type="default" r:id="rId8"/>
      <w:pgSz w:w="11906" w:h="16838" w:code="9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80894" w14:textId="77777777" w:rsidR="00911063" w:rsidRDefault="00911063" w:rsidP="00DA124E">
      <w:r>
        <w:separator/>
      </w:r>
    </w:p>
  </w:endnote>
  <w:endnote w:type="continuationSeparator" w:id="0">
    <w:p w14:paraId="612BB166" w14:textId="77777777" w:rsidR="00911063" w:rsidRDefault="0091106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81E6EB" w14:textId="77777777" w:rsidR="00DA124E" w:rsidRDefault="00DA124E">
        <w:pPr>
          <w:pStyle w:val="Piedepgina"/>
        </w:pPr>
        <w:r>
          <w:rPr>
            <w:lang w:bidi="es-MX"/>
          </w:rPr>
          <w:fldChar w:fldCharType="begin"/>
        </w:r>
        <w:r>
          <w:rPr>
            <w:lang w:bidi="es-MX"/>
          </w:rPr>
          <w:instrText xml:space="preserve"> PAGE   \* MERGEFORMAT </w:instrText>
        </w:r>
        <w:r>
          <w:rPr>
            <w:lang w:bidi="es-MX"/>
          </w:rPr>
          <w:fldChar w:fldCharType="separate"/>
        </w:r>
        <w:r w:rsidR="00A2654F">
          <w:rPr>
            <w:noProof/>
            <w:lang w:bidi="es-MX"/>
          </w:rPr>
          <w:t>2</w:t>
        </w:r>
        <w:r>
          <w:rPr>
            <w:noProof/>
            <w:lang w:bidi="es-MX"/>
          </w:rPr>
          <w:fldChar w:fldCharType="end"/>
        </w:r>
      </w:p>
    </w:sdtContent>
  </w:sdt>
  <w:p w14:paraId="2F849EFD" w14:textId="77777777" w:rsidR="00DA124E" w:rsidRDefault="00DA12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CA60D" w14:textId="77777777" w:rsidR="00911063" w:rsidRDefault="00911063" w:rsidP="00DA124E">
      <w:r>
        <w:separator/>
      </w:r>
    </w:p>
  </w:footnote>
  <w:footnote w:type="continuationSeparator" w:id="0">
    <w:p w14:paraId="2DA3142A" w14:textId="77777777" w:rsidR="00911063" w:rsidRDefault="0091106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63"/>
    <w:rsid w:val="00016EEA"/>
    <w:rsid w:val="00017EBC"/>
    <w:rsid w:val="00084A50"/>
    <w:rsid w:val="000E07E3"/>
    <w:rsid w:val="000F3D19"/>
    <w:rsid w:val="00141CC5"/>
    <w:rsid w:val="001504CC"/>
    <w:rsid w:val="00161833"/>
    <w:rsid w:val="001D1A99"/>
    <w:rsid w:val="001E24D0"/>
    <w:rsid w:val="001F047E"/>
    <w:rsid w:val="001F3B92"/>
    <w:rsid w:val="00253682"/>
    <w:rsid w:val="002C31B5"/>
    <w:rsid w:val="002F145D"/>
    <w:rsid w:val="002F405A"/>
    <w:rsid w:val="002F4591"/>
    <w:rsid w:val="00335034"/>
    <w:rsid w:val="003525FA"/>
    <w:rsid w:val="00390027"/>
    <w:rsid w:val="003A5A70"/>
    <w:rsid w:val="004739FC"/>
    <w:rsid w:val="004A2848"/>
    <w:rsid w:val="00502760"/>
    <w:rsid w:val="00541768"/>
    <w:rsid w:val="0054648A"/>
    <w:rsid w:val="005E117D"/>
    <w:rsid w:val="006350A1"/>
    <w:rsid w:val="006B4F86"/>
    <w:rsid w:val="006B5332"/>
    <w:rsid w:val="00767D7F"/>
    <w:rsid w:val="007A2DFF"/>
    <w:rsid w:val="00811290"/>
    <w:rsid w:val="00846FB5"/>
    <w:rsid w:val="00865239"/>
    <w:rsid w:val="00911063"/>
    <w:rsid w:val="009F3DDC"/>
    <w:rsid w:val="009F3F74"/>
    <w:rsid w:val="00A2654F"/>
    <w:rsid w:val="00A82089"/>
    <w:rsid w:val="00AC6A6B"/>
    <w:rsid w:val="00AF164F"/>
    <w:rsid w:val="00B62AE1"/>
    <w:rsid w:val="00B84DF7"/>
    <w:rsid w:val="00B911FE"/>
    <w:rsid w:val="00C4631C"/>
    <w:rsid w:val="00C95A98"/>
    <w:rsid w:val="00D27961"/>
    <w:rsid w:val="00D45686"/>
    <w:rsid w:val="00D46230"/>
    <w:rsid w:val="00D62BD5"/>
    <w:rsid w:val="00D8503D"/>
    <w:rsid w:val="00DA124E"/>
    <w:rsid w:val="00DA77C2"/>
    <w:rsid w:val="00DE3DFA"/>
    <w:rsid w:val="00DF12CA"/>
    <w:rsid w:val="00DF32B2"/>
    <w:rsid w:val="00E10529"/>
    <w:rsid w:val="00E61B2E"/>
    <w:rsid w:val="00E70B6C"/>
    <w:rsid w:val="00E87249"/>
    <w:rsid w:val="00EB59E9"/>
    <w:rsid w:val="00EC23BD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EF2340E"/>
  <w15:docId w15:val="{94AC6877-1B29-46CD-B6DB-218F1502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s-MX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Ttulo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Ttulo2">
    <w:name w:val="heading 2"/>
    <w:basedOn w:val="Normal"/>
    <w:link w:val="Ttulo2C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Textoalineadoaladerecha">
    <w:name w:val="Texto alineado a la derecha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Eslogan">
    <w:name w:val="E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Informacindecontacto">
    <w:name w:val="Información de contact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Textodeglobo">
    <w:name w:val="Balloon Text"/>
    <w:basedOn w:val="Normal"/>
    <w:link w:val="TextodegloboCar"/>
    <w:semiHidden/>
    <w:unhideWhenUsed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Gracias">
    <w:name w:val="Gracias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Encabezado">
    <w:name w:val="header"/>
    <w:basedOn w:val="Normal"/>
    <w:link w:val="EncabezadoCar"/>
    <w:uiPriority w:val="99"/>
    <w:unhideWhenUsed/>
    <w:rsid w:val="000F3D19"/>
  </w:style>
  <w:style w:type="character" w:customStyle="1" w:styleId="EncabezadoCar">
    <w:name w:val="Encabezado Car"/>
    <w:basedOn w:val="Fuentedeprrafopredeter"/>
    <w:link w:val="Encabezado"/>
    <w:uiPriority w:val="99"/>
    <w:rsid w:val="000F3D19"/>
  </w:style>
  <w:style w:type="paragraph" w:styleId="Piedepgina">
    <w:name w:val="footer"/>
    <w:basedOn w:val="Normal"/>
    <w:link w:val="PiedepginaCar"/>
    <w:uiPriority w:val="99"/>
    <w:unhideWhenUsed/>
    <w:rsid w:val="000F3D19"/>
  </w:style>
  <w:style w:type="character" w:customStyle="1" w:styleId="PiedepginaCar">
    <w:name w:val="Pie de página Car"/>
    <w:basedOn w:val="Fuentedeprrafopredeter"/>
    <w:link w:val="Piedepgina"/>
    <w:uiPriority w:val="99"/>
    <w:rsid w:val="000F3D19"/>
  </w:style>
  <w:style w:type="table" w:styleId="Tablaconcuadrcula">
    <w:name w:val="Table Grid"/>
    <w:basedOn w:val="Tabla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link w:val="TtuloCar"/>
    <w:unhideWhenUsed/>
    <w:qFormat/>
    <w:rsid w:val="00DF32B2"/>
    <w:pPr>
      <w:spacing w:line="800" w:lineRule="exact"/>
      <w:contextualSpacing/>
      <w:jc w:val="right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rsid w:val="00DF32B2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Tablaconcuadrcula1clara-nfasis5">
    <w:name w:val="Grid Table 1 Light Accent 5"/>
    <w:basedOn w:val="Tabla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normal5">
    <w:name w:val="Plain Table 5"/>
    <w:basedOn w:val="Tabla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ra\AppData\Local\Microsoft\Office\16.0\DTS\es-MX%7bA2F2C449-446E-42F7-83B9-79BB32E871C3%7d\%7bB24E13D6-78B7-4EF1-8D70-BAEA49AFC89E%7dtf1640239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B824480876645CEB37618044972D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BADCE-3D2C-4CEC-A14E-DD186CA8136A}"/>
      </w:docPartPr>
      <w:docPartBody>
        <w:p w:rsidR="009750FD" w:rsidRDefault="009750FD">
          <w:pPr>
            <w:pStyle w:val="8B824480876645CEB37618044972DE63"/>
          </w:pPr>
          <w:r w:rsidRPr="00C95A98">
            <w:rPr>
              <w:lang w:bidi="es-MX"/>
            </w:rPr>
            <w:t>Nombre</w:t>
          </w:r>
        </w:p>
      </w:docPartBody>
    </w:docPart>
    <w:docPart>
      <w:docPartPr>
        <w:name w:val="01E51AA0585C447A874317874B94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55C37-87F3-4017-8C4B-BA213E998D3A}"/>
      </w:docPartPr>
      <w:docPartBody>
        <w:p w:rsidR="009750FD" w:rsidRDefault="009750FD">
          <w:pPr>
            <w:pStyle w:val="01E51AA0585C447A874317874B944D32"/>
          </w:pPr>
          <w:r w:rsidRPr="00C95A98">
            <w:rPr>
              <w:lang w:bidi="es-MX"/>
            </w:rPr>
            <w:t>Teléfono</w:t>
          </w:r>
        </w:p>
      </w:docPartBody>
    </w:docPart>
    <w:docPart>
      <w:docPartPr>
        <w:name w:val="C3AEBF87716B47599D81C95E30CE0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49760-5F79-4128-9050-1395C72B98A6}"/>
      </w:docPartPr>
      <w:docPartBody>
        <w:p w:rsidR="009750FD" w:rsidRDefault="009750FD" w:rsidP="009750FD">
          <w:pPr>
            <w:pStyle w:val="C3AEBF87716B47599D81C95E30CE0E81"/>
          </w:pPr>
          <w:r w:rsidRPr="00C95A98">
            <w:rPr>
              <w:lang w:bidi="es-MX"/>
            </w:rPr>
            <w:t>Subtotal</w:t>
          </w:r>
        </w:p>
      </w:docPartBody>
    </w:docPart>
    <w:docPart>
      <w:docPartPr>
        <w:name w:val="A61C18B5D9724207BE989CA04C754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36A89-6B48-4997-80FD-CB2D1BDE6C5B}"/>
      </w:docPartPr>
      <w:docPartBody>
        <w:p w:rsidR="009750FD" w:rsidRDefault="009750FD" w:rsidP="009750FD">
          <w:pPr>
            <w:pStyle w:val="A61C18B5D9724207BE989CA04C754D9E"/>
          </w:pPr>
          <w:r w:rsidRPr="00C95A98">
            <w:rPr>
              <w:lang w:bidi="es-MX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FD"/>
    <w:rsid w:val="0054648A"/>
    <w:rsid w:val="0097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A728E7C96943D78F1F13325E2E27A1">
    <w:name w:val="7BA728E7C96943D78F1F13325E2E27A1"/>
  </w:style>
  <w:style w:type="paragraph" w:customStyle="1" w:styleId="0AEE54B6E6E4427488936F93451DCACD">
    <w:name w:val="0AEE54B6E6E4427488936F93451DCACD"/>
  </w:style>
  <w:style w:type="paragraph" w:customStyle="1" w:styleId="A0B6DFCE722F419B94B26D5E42066483">
    <w:name w:val="A0B6DFCE722F419B94B26D5E42066483"/>
  </w:style>
  <w:style w:type="paragraph" w:customStyle="1" w:styleId="8B824480876645CEB37618044972DE63">
    <w:name w:val="8B824480876645CEB37618044972DE63"/>
  </w:style>
  <w:style w:type="paragraph" w:customStyle="1" w:styleId="F3D795A50AD44B83B7EC977EA3C3594E">
    <w:name w:val="F3D795A50AD44B83B7EC977EA3C3594E"/>
  </w:style>
  <w:style w:type="paragraph" w:customStyle="1" w:styleId="DECCDEF64C32477BB2416F0269E85ECA">
    <w:name w:val="DECCDEF64C32477BB2416F0269E85ECA"/>
  </w:style>
  <w:style w:type="paragraph" w:customStyle="1" w:styleId="01E51AA0585C447A874317874B944D32">
    <w:name w:val="01E51AA0585C447A874317874B944D32"/>
  </w:style>
  <w:style w:type="paragraph" w:customStyle="1" w:styleId="E9B66438AE4041CDB13F5E72714209A0">
    <w:name w:val="E9B66438AE4041CDB13F5E72714209A0"/>
  </w:style>
  <w:style w:type="paragraph" w:customStyle="1" w:styleId="71454FB1DE494349AF3A0956B7457F00">
    <w:name w:val="71454FB1DE494349AF3A0956B7457F00"/>
  </w:style>
  <w:style w:type="paragraph" w:customStyle="1" w:styleId="2CC86EAF57494F6FB76DCD98AE2059AA">
    <w:name w:val="2CC86EAF57494F6FB76DCD98AE2059AA"/>
  </w:style>
  <w:style w:type="paragraph" w:customStyle="1" w:styleId="888512AF2D61481CB976BC0F62780355">
    <w:name w:val="888512AF2D61481CB976BC0F62780355"/>
  </w:style>
  <w:style w:type="paragraph" w:customStyle="1" w:styleId="5115FC5EAD9049449830F685080CC9E0">
    <w:name w:val="5115FC5EAD9049449830F685080CC9E0"/>
  </w:style>
  <w:style w:type="paragraph" w:customStyle="1" w:styleId="1B161547038A43FDAC8F0B03E2283DD0">
    <w:name w:val="1B161547038A43FDAC8F0B03E2283DD0"/>
  </w:style>
  <w:style w:type="paragraph" w:customStyle="1" w:styleId="1CC965AEE8CC41BF8FD68910EB7D3C5E">
    <w:name w:val="1CC965AEE8CC41BF8FD68910EB7D3C5E"/>
  </w:style>
  <w:style w:type="paragraph" w:customStyle="1" w:styleId="5039E38F088144A2A2CFD8477499074B">
    <w:name w:val="5039E38F088144A2A2CFD8477499074B"/>
  </w:style>
  <w:style w:type="paragraph" w:customStyle="1" w:styleId="1642B9572DBF4EB084B2D1DBEB8D571E">
    <w:name w:val="1642B9572DBF4EB084B2D1DBEB8D571E"/>
  </w:style>
  <w:style w:type="paragraph" w:customStyle="1" w:styleId="CE80A3EB92C94938963A71AA23D8D7AA">
    <w:name w:val="CE80A3EB92C94938963A71AA23D8D7AA"/>
  </w:style>
  <w:style w:type="paragraph" w:customStyle="1" w:styleId="466C576A2811498A9F60FFCAEF591D42">
    <w:name w:val="466C576A2811498A9F60FFCAEF591D42"/>
  </w:style>
  <w:style w:type="paragraph" w:customStyle="1" w:styleId="E948CFF483074159BB8493ADFB2AD090">
    <w:name w:val="E948CFF483074159BB8493ADFB2AD090"/>
  </w:style>
  <w:style w:type="paragraph" w:customStyle="1" w:styleId="B22AE4514492493DBB93643766ADB318">
    <w:name w:val="B22AE4514492493DBB93643766ADB318"/>
  </w:style>
  <w:style w:type="paragraph" w:customStyle="1" w:styleId="3416B63D604F40D9BB4C86DC7BB1A868">
    <w:name w:val="3416B63D604F40D9BB4C86DC7BB1A868"/>
  </w:style>
  <w:style w:type="paragraph" w:customStyle="1" w:styleId="59C41400337849DAA945F5B6E3F71C28">
    <w:name w:val="59C41400337849DAA945F5B6E3F71C28"/>
  </w:style>
  <w:style w:type="paragraph" w:customStyle="1" w:styleId="23ECF1CA25C943D7832AF18E7975D787">
    <w:name w:val="23ECF1CA25C943D7832AF18E7975D787"/>
  </w:style>
  <w:style w:type="paragraph" w:customStyle="1" w:styleId="328FEFD2D93A4BB787039EDB5B058FBD">
    <w:name w:val="328FEFD2D93A4BB787039EDB5B058FBD"/>
  </w:style>
  <w:style w:type="paragraph" w:customStyle="1" w:styleId="A0B4E4521FF6493DB311C3D4097B7286">
    <w:name w:val="A0B4E4521FF6493DB311C3D4097B7286"/>
  </w:style>
  <w:style w:type="paragraph" w:customStyle="1" w:styleId="5AF87B3B4F234608801237B41F9807A8">
    <w:name w:val="5AF87B3B4F234608801237B41F9807A8"/>
  </w:style>
  <w:style w:type="paragraph" w:customStyle="1" w:styleId="22751A76E1C24F2BA23CC858CA511A5F">
    <w:name w:val="22751A76E1C24F2BA23CC858CA511A5F"/>
    <w:rsid w:val="009750FD"/>
  </w:style>
  <w:style w:type="paragraph" w:customStyle="1" w:styleId="31D85F2C782F437E9E9B54D84928717B">
    <w:name w:val="31D85F2C782F437E9E9B54D84928717B"/>
    <w:rsid w:val="009750FD"/>
  </w:style>
  <w:style w:type="paragraph" w:customStyle="1" w:styleId="0716146AE78E4668A778EBB18D69B7C7">
    <w:name w:val="0716146AE78E4668A778EBB18D69B7C7"/>
    <w:rsid w:val="009750FD"/>
  </w:style>
  <w:style w:type="paragraph" w:customStyle="1" w:styleId="E09F77EDEBF445688613D2F8FBA6CCEF">
    <w:name w:val="E09F77EDEBF445688613D2F8FBA6CCEF"/>
    <w:rsid w:val="009750FD"/>
  </w:style>
  <w:style w:type="paragraph" w:customStyle="1" w:styleId="9BADFB2C551C4B0BB2B6610E19CE4A66">
    <w:name w:val="9BADFB2C551C4B0BB2B6610E19CE4A66"/>
    <w:rsid w:val="009750FD"/>
  </w:style>
  <w:style w:type="paragraph" w:customStyle="1" w:styleId="C4F76A6FFFCC4BF69F490611396DA0A6">
    <w:name w:val="C4F76A6FFFCC4BF69F490611396DA0A6"/>
    <w:rsid w:val="009750FD"/>
  </w:style>
  <w:style w:type="paragraph" w:customStyle="1" w:styleId="899EF488252F4523B4FAE024331547EC">
    <w:name w:val="899EF488252F4523B4FAE024331547EC"/>
    <w:rsid w:val="009750FD"/>
  </w:style>
  <w:style w:type="paragraph" w:customStyle="1" w:styleId="C3AEBF87716B47599D81C95E30CE0E81">
    <w:name w:val="C3AEBF87716B47599D81C95E30CE0E81"/>
    <w:rsid w:val="009750FD"/>
  </w:style>
  <w:style w:type="paragraph" w:customStyle="1" w:styleId="F4235C1B50AE41AEA0B69A3F987CDE9F">
    <w:name w:val="F4235C1B50AE41AEA0B69A3F987CDE9F"/>
    <w:rsid w:val="009750FD"/>
  </w:style>
  <w:style w:type="paragraph" w:customStyle="1" w:styleId="A61C18B5D9724207BE989CA04C754D9E">
    <w:name w:val="A61C18B5D9724207BE989CA04C754D9E"/>
    <w:rsid w:val="009750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{B24E13D6-78B7-4EF1-8D70-BAEA49AFC89E}tf16402397_win32</Template>
  <TotalTime>1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Sofia Morales Huazo</dc:creator>
  <cp:keywords/>
  <cp:lastModifiedBy>Sofia Morales Huazo</cp:lastModifiedBy>
  <cp:revision>2</cp:revision>
  <dcterms:created xsi:type="dcterms:W3CDTF">2025-04-25T20:48:00Z</dcterms:created>
  <dcterms:modified xsi:type="dcterms:W3CDTF">2025-04-25T20:48:00Z</dcterms:modified>
  <cp:category/>
  <cp:version/>
</cp:coreProperties>
</file>